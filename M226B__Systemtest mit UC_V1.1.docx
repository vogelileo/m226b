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BBC972D" w:rsidR="00B902AC" w:rsidRDefault="00B902AC" w:rsidP="00DE5F0A">
      <w:pPr>
        <w:pStyle w:val="Heading1"/>
      </w:pPr>
      <w:r>
        <w:t>Teilnehmer/</w:t>
      </w:r>
      <w:r w:rsidR="006340AC">
        <w:t>in des 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 w:rsidTr="63B774F9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703DAAD" w14:textId="6F5CD05C" w:rsidR="63B774F9" w:rsidRDefault="006340AC" w:rsidP="63B77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</w:t>
            </w:r>
          </w:p>
          <w:p w14:paraId="56B2440B" w14:textId="74FA2B37" w:rsidR="006340AC" w:rsidRDefault="006340AC" w:rsidP="63B774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</w:t>
            </w: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2F423861" w:rsidR="005168FD" w:rsidRDefault="006340AC" w:rsidP="00410330">
            <w:pPr>
              <w:rPr>
                <w:sz w:val="18"/>
              </w:rPr>
            </w:pPr>
            <w:r>
              <w:rPr>
                <w:sz w:val="18"/>
              </w:rPr>
              <w:t>Schweizer</w:t>
            </w:r>
          </w:p>
          <w:p w14:paraId="4C64B706" w14:textId="3DA1D8F5" w:rsidR="005168FD" w:rsidRPr="00A97A53" w:rsidRDefault="006340AC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Vogel</w:t>
            </w:r>
          </w:p>
        </w:tc>
      </w:tr>
      <w:tr w:rsidR="00B902AC" w14:paraId="40ACE078" w14:textId="77777777" w:rsidTr="63B774F9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 w:rsidTr="63B774F9">
        <w:trPr>
          <w:trHeight w:val="907"/>
        </w:trPr>
        <w:tc>
          <w:tcPr>
            <w:tcW w:w="3118" w:type="dxa"/>
          </w:tcPr>
          <w:p w14:paraId="50B77F31" w14:textId="10F8A5C4" w:rsidR="00CD0832" w:rsidRDefault="006340AC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Abgabe</w:t>
            </w:r>
            <w:r w:rsidRPr="00A97A53">
              <w:rPr>
                <w:sz w:val="18"/>
                <w:szCs w:val="18"/>
              </w:rPr>
              <w:t>datum:</w:t>
            </w:r>
          </w:p>
          <w:p w14:paraId="432C215A" w14:textId="3745C5F9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3AF87CAE" w:rsidR="005168FD" w:rsidRPr="00A97A53" w:rsidRDefault="006340AC" w:rsidP="004103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Bin19a</w:t>
            </w: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57EA08C2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Heading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Heading2"/>
      </w:pPr>
      <w:bookmarkStart w:id="1" w:name="_Toc276541753"/>
      <w:r w:rsidRPr="00BE7CC6">
        <w:t>Ziel des Tests</w:t>
      </w:r>
      <w:bookmarkEnd w:id="1"/>
    </w:p>
    <w:p w14:paraId="46EC74A8" w14:textId="0C29A2C3" w:rsidR="00AA1ADA" w:rsidRPr="006340AC" w:rsidRDefault="00B22A38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Die Funktionalität einzelner Szenarien sollen für das Spiel sichergestellt werden.</w:t>
      </w:r>
    </w:p>
    <w:p w14:paraId="78442DCA" w14:textId="77777777" w:rsidR="00AA1ADA" w:rsidRDefault="00AA1ADA" w:rsidP="00AA1ADA">
      <w:pPr>
        <w:pStyle w:val="Heading2"/>
      </w:pPr>
      <w:bookmarkStart w:id="2" w:name="_Toc276541754"/>
      <w:r w:rsidRPr="00BE7CC6">
        <w:t>Art des Tests</w:t>
      </w:r>
      <w:bookmarkEnd w:id="2"/>
    </w:p>
    <w:p w14:paraId="6A9D99A3" w14:textId="72DD44F9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</w:t>
      </w:r>
    </w:p>
    <w:p w14:paraId="3B1BFAC6" w14:textId="77777777" w:rsidR="00AA1ADA" w:rsidRDefault="00AA1ADA" w:rsidP="00AA1ADA">
      <w:pPr>
        <w:pStyle w:val="Heading2"/>
      </w:pPr>
      <w:bookmarkStart w:id="3" w:name="_Toc276541755"/>
      <w:r w:rsidRPr="00BE7CC6">
        <w:t>Verwendete Hilfsmittel</w:t>
      </w:r>
      <w:bookmarkEnd w:id="3"/>
    </w:p>
    <w:p w14:paraId="3B7061BC" w14:textId="464F6B3D" w:rsidR="00AA1ADA" w:rsidRPr="00927F21" w:rsidRDefault="00B22A38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Java Version 11.0.14.1 / Greenfoot Version 3.7.1</w:t>
      </w:r>
    </w:p>
    <w:p w14:paraId="61624109" w14:textId="77777777" w:rsidR="00AA1ADA" w:rsidRDefault="00AA1ADA" w:rsidP="00AA1ADA">
      <w:pPr>
        <w:pStyle w:val="Heading2"/>
      </w:pPr>
      <w:bookmarkStart w:id="4" w:name="_Toc276541757"/>
      <w:r w:rsidRPr="00BE7CC6">
        <w:t>Anforderung an das Testobjekt</w:t>
      </w:r>
      <w:bookmarkEnd w:id="4"/>
    </w:p>
    <w:p w14:paraId="1165EB03" w14:textId="2970FE37" w:rsidR="00AA1ADA" w:rsidRPr="00927F21" w:rsidRDefault="003F05B8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Szenario «SBB-Simulator» laden</w:t>
      </w:r>
      <w:r w:rsidR="005705D4">
        <w:rPr>
          <w:color w:val="4F81BD" w:themeColor="accent1"/>
          <w:lang w:eastAsia="de-DE"/>
        </w:rPr>
        <w:t>.</w:t>
      </w:r>
    </w:p>
    <w:p w14:paraId="0DF5856B" w14:textId="77777777" w:rsidR="00AA1ADA" w:rsidRDefault="00AA1ADA" w:rsidP="00AA1ADA">
      <w:pPr>
        <w:pStyle w:val="Heading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5399A5A8" w:rsidR="00AA1ADA" w:rsidRPr="002E2554" w:rsidRDefault="006340AC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Keine</w:t>
      </w:r>
      <w:r w:rsidR="002D653B">
        <w:rPr>
          <w:color w:val="4F81BD" w:themeColor="accent1"/>
          <w:lang w:eastAsia="de-DE"/>
        </w:rPr>
        <w:t xml:space="preserve"> zus. Dateien / Hilfsmittel nötig</w:t>
      </w:r>
    </w:p>
    <w:p w14:paraId="2ED8A4F1" w14:textId="77777777" w:rsidR="00AA1ADA" w:rsidRDefault="00AA1ADA" w:rsidP="00AA1ADA">
      <w:pPr>
        <w:pStyle w:val="Heading2"/>
      </w:pPr>
      <w:bookmarkStart w:id="6" w:name="_Toc276541758"/>
      <w:r w:rsidRPr="00BE7CC6">
        <w:t>Abbruchkriterien</w:t>
      </w:r>
      <w:bookmarkEnd w:id="6"/>
    </w:p>
    <w:p w14:paraId="483C7F07" w14:textId="1CAD69C2" w:rsidR="00AA1ADA" w:rsidRPr="00927F21" w:rsidRDefault="009D7305" w:rsidP="00AA1ADA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Bei Absturz oder Hänger der Simulation</w:t>
      </w:r>
    </w:p>
    <w:p w14:paraId="53E20256" w14:textId="77777777" w:rsidR="00AA1ADA" w:rsidRPr="00927F21" w:rsidRDefault="00AA1ADA" w:rsidP="00AA1ADA">
      <w:pPr>
        <w:pStyle w:val="Heading2"/>
      </w:pPr>
      <w:bookmarkStart w:id="7" w:name="_Toc276541759"/>
      <w:r w:rsidRPr="00BE7CC6">
        <w:t>Weiteres</w:t>
      </w:r>
      <w:bookmarkEnd w:id="7"/>
    </w:p>
    <w:p w14:paraId="2080926F" w14:textId="214C00D1" w:rsidR="00AA1ADA" w:rsidRDefault="00725EA6" w:rsidP="00AA1ADA">
      <w:pPr>
        <w:rPr>
          <w:color w:val="4F81BD" w:themeColor="accent1"/>
        </w:rPr>
      </w:pPr>
      <w:r>
        <w:rPr>
          <w:color w:val="4F81BD" w:themeColor="accent1"/>
        </w:rPr>
        <w:t>Es werden keine Nichtfunktionale Merkmale getestet!</w:t>
      </w:r>
    </w:p>
    <w:p w14:paraId="7BC8259E" w14:textId="3B88BA22" w:rsidR="00725EA6" w:rsidRPr="006A2E2E" w:rsidRDefault="00725EA6" w:rsidP="00AA1ADA">
      <w:pPr>
        <w:rPr>
          <w:color w:val="4F81BD" w:themeColor="accent1"/>
        </w:rPr>
      </w:pPr>
      <w:r>
        <w:rPr>
          <w:color w:val="4F81BD" w:themeColor="accent1"/>
        </w:rPr>
        <w:t>(Reaktionszeit / GUI-Aspekte / Speicherbedarf)</w:t>
      </w: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Heading1"/>
        <w:sectPr w:rsidR="00C40362" w:rsidSect="00B902AC">
          <w:headerReference w:type="default" r:id="rId11"/>
          <w:footerReference w:type="default" r:id="rId12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Heading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551246B8" w:rsidR="00DE5F0A" w:rsidRPr="00F20189" w:rsidRDefault="00293EDF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Totally Accurate SBB Simulator</w:t>
            </w: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09027990" w:rsidR="00DE5F0A" w:rsidRPr="00F20189" w:rsidRDefault="00050DE0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V</w:t>
            </w:r>
            <w:r w:rsidR="00293EDF">
              <w:rPr>
                <w:i/>
                <w:iCs/>
              </w:rPr>
              <w:t>0.1</w:t>
            </w: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26306C58" w:rsidR="00DE5F0A" w:rsidRPr="00F20189" w:rsidRDefault="00BD4FC7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SBB-Simulator</w:t>
            </w: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57EE4518" w:rsidR="00DE5F0A" w:rsidRPr="00F20189" w:rsidRDefault="00293EDF" w:rsidP="005168F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Herr Kellenberger</w:t>
            </w: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6F266392" w:rsidR="00DE5F0A" w:rsidRPr="00F20189" w:rsidRDefault="00293EDF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Leo Vogel, Jan Schweizer</w:t>
            </w: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4F94FF12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220A3467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706AE24F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4860D0">
              <w:rPr>
                <w:b/>
                <w:bCs/>
                <w:sz w:val="20"/>
              </w:rPr>
              <w:t>Spiel Starten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6A6FE1A7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4860D0">
              <w:rPr>
                <w:b/>
                <w:bCs/>
                <w:sz w:val="20"/>
              </w:rPr>
              <w:t>Spiel Starten</w:t>
            </w:r>
            <w:r w:rsidR="00BD6939" w:rsidRPr="00383C23">
              <w:rPr>
                <w:b/>
                <w:bCs/>
                <w:sz w:val="20"/>
                <w:lang w:val="en-US"/>
              </w:rPr>
              <w:t xml:space="preserve"> 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1AA25D7B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 w:rsidR="00E85716">
              <w:rPr>
                <w:bCs/>
                <w:sz w:val="20"/>
              </w:rPr>
              <w:t>User</w:t>
            </w:r>
            <w:r>
              <w:rPr>
                <w:b/>
                <w:bCs/>
                <w:sz w:val="20"/>
              </w:rPr>
              <w:br/>
              <w:t>Precondition</w:t>
            </w:r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  <w:r w:rsidR="00E85716" w:rsidRPr="00E85716">
              <w:rPr>
                <w:sz w:val="20"/>
              </w:rPr>
              <w:t xml:space="preserve">Person </w:t>
            </w:r>
            <w:r w:rsidR="004860D0">
              <w:rPr>
                <w:sz w:val="20"/>
              </w:rPr>
              <w:t>klickt auf Start</w:t>
            </w:r>
          </w:p>
          <w:p w14:paraId="7E1E089A" w14:textId="31DCD383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CC4B28">
              <w:rPr>
                <w:bCs/>
                <w:sz w:val="20"/>
              </w:rPr>
              <w:t>Startknopf gibt Befehl das Spiel zu starten</w:t>
            </w:r>
          </w:p>
        </w:tc>
        <w:tc>
          <w:tcPr>
            <w:tcW w:w="3934" w:type="pct"/>
            <w:gridSpan w:val="4"/>
          </w:tcPr>
          <w:p w14:paraId="613CFCD2" w14:textId="1738CA4F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FB1A96">
              <w:rPr>
                <w:b/>
                <w:bCs/>
                <w:sz w:val="20"/>
              </w:rPr>
              <w:t>01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/>
                <w:bCs/>
                <w:sz w:val="20"/>
              </w:rPr>
              <w:br/>
            </w:r>
            <w:r w:rsidR="00070BF1">
              <w:rPr>
                <w:b/>
                <w:bCs/>
                <w:sz w:val="20"/>
              </w:rPr>
              <w:t>Keine Ausnahmen für diesen Testfall</w:t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459E190B" w:rsidR="005F76E4" w:rsidRPr="007E1ABF" w:rsidRDefault="000F4CC7" w:rsidP="007747CB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User drückt auf Start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3795B4DC" w:rsidR="005F76E4" w:rsidRPr="007E1ABF" w:rsidRDefault="00E16C65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Startknopf wird gedrückt</w:t>
            </w:r>
          </w:p>
        </w:tc>
        <w:tc>
          <w:tcPr>
            <w:tcW w:w="1167" w:type="pct"/>
          </w:tcPr>
          <w:p w14:paraId="7F795517" w14:textId="3C86F4D2" w:rsidR="005F76E4" w:rsidRPr="007E1ABF" w:rsidRDefault="00313EE3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Spielfeld wird geladen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246FA608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313EE3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5D9A55D0" w:rsidR="00313EE3" w:rsidRPr="007E1ABF" w:rsidRDefault="00313EE3" w:rsidP="00313EE3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Haupt-World wird geladen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1C5AFE22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Spielfeld und Städte werden angezeigt</w:t>
            </w:r>
          </w:p>
        </w:tc>
        <w:tc>
          <w:tcPr>
            <w:tcW w:w="1167" w:type="pct"/>
          </w:tcPr>
          <w:p w14:paraId="1A4B348D" w14:textId="1C4CA4B0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Spielfeld und Städte werden 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6A4148E9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</w:tr>
      <w:tr w:rsidR="00313EE3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3EF285AA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wird gestartet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599BEDBA" w:rsidR="00313EE3" w:rsidRPr="007E1ABF" w:rsidRDefault="009714EF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wurde gestartet</w:t>
            </w:r>
          </w:p>
        </w:tc>
        <w:tc>
          <w:tcPr>
            <w:tcW w:w="1167" w:type="pct"/>
          </w:tcPr>
          <w:p w14:paraId="4B5EEE59" w14:textId="398425C5" w:rsidR="00313EE3" w:rsidRPr="007E1ABF" w:rsidRDefault="00BE1C10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 kann gespielt werden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659701D6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</w:tr>
      <w:tr w:rsidR="00313EE3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78FE9EE6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343A582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</w:tr>
      <w:tr w:rsidR="00313EE3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313EE3" w:rsidRDefault="00313EE3" w:rsidP="00313EE3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313EE3" w:rsidRPr="007E1ABF" w:rsidRDefault="00313EE3" w:rsidP="00313EE3">
            <w:pPr>
              <w:spacing w:before="40" w:after="40"/>
              <w:rPr>
                <w:bCs/>
                <w:sz w:val="20"/>
              </w:rPr>
            </w:pPr>
          </w:p>
        </w:tc>
      </w:tr>
      <w:tr w:rsidR="00313EE3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550243B0" w:rsidR="00313EE3" w:rsidRPr="003C5C08" w:rsidRDefault="00313EE3" w:rsidP="00313EE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Spiel kann gespielt werden</w:t>
            </w:r>
          </w:p>
        </w:tc>
        <w:tc>
          <w:tcPr>
            <w:tcW w:w="3934" w:type="pct"/>
            <w:gridSpan w:val="4"/>
          </w:tcPr>
          <w:p w14:paraId="2E15059F" w14:textId="4954ABFA" w:rsidR="00313EE3" w:rsidRPr="003C5C08" w:rsidRDefault="00313EE3" w:rsidP="00313EE3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Map und Städte werden angezeigt.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lastRenderedPageBreak/>
              <w:t>Use-Case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4515F7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0F6FB605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4860D0">
              <w:rPr>
                <w:b/>
                <w:bCs/>
                <w:sz w:val="20"/>
              </w:rPr>
              <w:t>Endscreen anzeigen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17358B89" w14:textId="587C85C3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0F092A">
              <w:rPr>
                <w:b/>
                <w:bCs/>
                <w:sz w:val="20"/>
                <w:lang w:val="en-US"/>
              </w:rPr>
              <w:t>End-screen</w:t>
            </w:r>
            <w:r w:rsidR="004860D0">
              <w:rPr>
                <w:b/>
                <w:bCs/>
                <w:sz w:val="20"/>
                <w:lang w:val="en-US"/>
              </w:rPr>
              <w:t xml:space="preserve"> </w:t>
            </w:r>
            <w:r w:rsidR="000F092A">
              <w:rPr>
                <w:b/>
                <w:bCs/>
                <w:sz w:val="20"/>
                <w:lang w:val="en-US"/>
              </w:rPr>
              <w:t>anzeigen</w:t>
            </w:r>
            <w:r w:rsidR="000F092A" w:rsidRPr="00383C23">
              <w:rPr>
                <w:b/>
                <w:bCs/>
                <w:sz w:val="20"/>
                <w:lang w:val="en-US"/>
              </w:rPr>
              <w:t xml:space="preserve"> 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63564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39921E4F" w:rsidR="0063564F" w:rsidRDefault="0063564F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User</w:t>
            </w:r>
            <w:r>
              <w:rPr>
                <w:b/>
                <w:bCs/>
                <w:sz w:val="20"/>
              </w:rPr>
              <w:br/>
              <w:t xml:space="preserve">Precondition: </w:t>
            </w:r>
            <w:r w:rsidRPr="00B604CF">
              <w:rPr>
                <w:sz w:val="20"/>
              </w:rPr>
              <w:t xml:space="preserve">Person </w:t>
            </w:r>
            <w:r>
              <w:rPr>
                <w:sz w:val="20"/>
              </w:rPr>
              <w:t>hat alle Städte verbunden.</w:t>
            </w:r>
          </w:p>
          <w:p w14:paraId="6FE4F1C0" w14:textId="090B53CE" w:rsidR="0063564F" w:rsidRPr="00226C1D" w:rsidRDefault="0063564F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Alle Städte verbunden</w:t>
            </w:r>
          </w:p>
        </w:tc>
        <w:tc>
          <w:tcPr>
            <w:tcW w:w="3934" w:type="pct"/>
            <w:gridSpan w:val="4"/>
          </w:tcPr>
          <w:p w14:paraId="3D1B3A00" w14:textId="34BFDEB7" w:rsidR="0063564F" w:rsidRPr="003713D4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02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>
              <w:rPr>
                <w:b/>
                <w:bCs/>
                <w:sz w:val="20"/>
              </w:rPr>
              <w:t>Keine Ausnahmen für diesen Testfall</w:t>
            </w:r>
          </w:p>
        </w:tc>
      </w:tr>
      <w:tr w:rsidR="0063564F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63564F" w:rsidRPr="007E1ABF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63564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378B5B59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Person hat alle Städte verbunden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3FA46B30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 Städte sind verbunden</w:t>
            </w:r>
          </w:p>
        </w:tc>
        <w:tc>
          <w:tcPr>
            <w:tcW w:w="1167" w:type="pct"/>
          </w:tcPr>
          <w:p w14:paraId="2F1EFBEC" w14:textId="2BBC2AC9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 Städte sind verbunden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</w:tr>
      <w:tr w:rsidR="0063564F" w:rsidRPr="007E1ABF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376E22CB" w:rsidR="0063564F" w:rsidRPr="007E1ABF" w:rsidRDefault="00CA5152" w:rsidP="0063564F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End-Screen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1B697778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End-Screen wird angezeigt</w:t>
            </w:r>
          </w:p>
        </w:tc>
        <w:tc>
          <w:tcPr>
            <w:tcW w:w="1167" w:type="pct"/>
          </w:tcPr>
          <w:p w14:paraId="47FC3D95" w14:textId="65E84FC2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End-Screen wird </w:t>
            </w:r>
            <w:r w:rsidR="00A745CA">
              <w:rPr>
                <w:bCs/>
                <w:sz w:val="20"/>
              </w:rPr>
              <w:t>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</w:tr>
      <w:tr w:rsidR="0063564F" w:rsidRPr="007E1ABF" w14:paraId="77D8C42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33B7D521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Score wird angezeigt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1F8492B" w14:textId="511C3DD8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Score wird angezeigt</w:t>
            </w:r>
          </w:p>
        </w:tc>
        <w:tc>
          <w:tcPr>
            <w:tcW w:w="1167" w:type="pct"/>
          </w:tcPr>
          <w:p w14:paraId="5D1BDAF3" w14:textId="78AA8BD2" w:rsidR="0063564F" w:rsidRPr="007E1ABF" w:rsidRDefault="00CA5152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Score wird </w:t>
            </w:r>
            <w:r w:rsidR="00A745CA">
              <w:rPr>
                <w:bCs/>
                <w:sz w:val="20"/>
              </w:rPr>
              <w:t>angezeigt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0AB7E83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E212017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</w:tr>
      <w:tr w:rsidR="0063564F" w:rsidRPr="007E1ABF" w14:paraId="27EC469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1EB10E5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F40885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9F79C4D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B34027A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54FC741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9BE6A5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</w:tr>
      <w:tr w:rsidR="0063564F" w:rsidRPr="007E1ABF" w14:paraId="57F5D45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E5C27FB" w14:textId="77777777" w:rsidR="0063564F" w:rsidRDefault="0063564F" w:rsidP="0063564F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07692F7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F0CBD8" w14:textId="2C99D074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C90D90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31A1CF6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BD5E66D" w14:textId="77777777" w:rsidR="0063564F" w:rsidRPr="007E1ABF" w:rsidRDefault="0063564F" w:rsidP="0063564F">
            <w:pPr>
              <w:spacing w:before="40" w:after="40"/>
              <w:rPr>
                <w:bCs/>
                <w:sz w:val="20"/>
              </w:rPr>
            </w:pPr>
          </w:p>
        </w:tc>
      </w:tr>
      <w:tr w:rsidR="0063564F" w:rsidRPr="00F20189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554FA110" w:rsidR="0063564F" w:rsidRPr="00950D31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 w:rsidRPr="00950D31">
              <w:rPr>
                <w:b/>
                <w:bCs/>
                <w:sz w:val="20"/>
              </w:rPr>
              <w:t>Postcondition:</w:t>
            </w:r>
            <w:r w:rsidRPr="00950D31">
              <w:rPr>
                <w:bCs/>
                <w:sz w:val="20"/>
              </w:rPr>
              <w:t xml:space="preserve"> </w:t>
            </w:r>
            <w:r w:rsidR="00950D31" w:rsidRPr="00950D31">
              <w:rPr>
                <w:bCs/>
                <w:sz w:val="20"/>
              </w:rPr>
              <w:t>End-Screen mit Score wird angezeig</w:t>
            </w:r>
            <w:r w:rsidR="00950D31">
              <w:rPr>
                <w:bCs/>
                <w:sz w:val="20"/>
              </w:rPr>
              <w:t>t.</w:t>
            </w:r>
            <w:r w:rsidRPr="00950D31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95F6C3A" w14:textId="5D07717D" w:rsidR="0063564F" w:rsidRPr="003C5C08" w:rsidRDefault="0063564F" w:rsidP="0063564F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950D31">
              <w:rPr>
                <w:bCs/>
                <w:sz w:val="20"/>
              </w:rPr>
              <w:t>Spiel fertig.</w:t>
            </w:r>
          </w:p>
        </w:tc>
      </w:tr>
    </w:tbl>
    <w:p w14:paraId="24B9C641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0197A97D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C07EA8">
              <w:rPr>
                <w:b/>
                <w:bCs/>
                <w:sz w:val="20"/>
              </w:rPr>
              <w:t>Linie ziehen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7B85514B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C07EA8">
              <w:rPr>
                <w:b/>
                <w:bCs/>
                <w:sz w:val="20"/>
              </w:rPr>
              <w:t xml:space="preserve">Linie ziehen 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650A09EC" w:rsidR="007E1ABF" w:rsidRPr="00F409EF" w:rsidRDefault="00A351E5" w:rsidP="00B90267">
            <w:pPr>
              <w:spacing w:before="40" w:after="40"/>
              <w:rPr>
                <w:bCs/>
                <w:sz w:val="20"/>
              </w:rPr>
            </w:pPr>
            <w:r w:rsidRPr="00F409EF">
              <w:rPr>
                <w:b/>
                <w:bCs/>
                <w:sz w:val="20"/>
              </w:rPr>
              <w:t>Akteure</w:t>
            </w:r>
            <w:r w:rsidR="007E1ABF" w:rsidRPr="00F409EF">
              <w:rPr>
                <w:b/>
                <w:bCs/>
                <w:sz w:val="20"/>
              </w:rPr>
              <w:t>:</w:t>
            </w:r>
            <w:r w:rsidR="007E1ABF" w:rsidRPr="00F409EF">
              <w:rPr>
                <w:bCs/>
                <w:sz w:val="20"/>
              </w:rPr>
              <w:t xml:space="preserve"> </w:t>
            </w:r>
            <w:r w:rsidR="003B55A3" w:rsidRPr="00F409EF">
              <w:rPr>
                <w:bCs/>
                <w:sz w:val="20"/>
              </w:rPr>
              <w:t>User</w:t>
            </w:r>
            <w:r w:rsidR="007E1ABF" w:rsidRPr="00F409EF">
              <w:rPr>
                <w:b/>
                <w:bCs/>
                <w:sz w:val="20"/>
              </w:rPr>
              <w:br/>
              <w:t>Precondition</w:t>
            </w:r>
            <w:r w:rsidR="00F409EF">
              <w:rPr>
                <w:b/>
                <w:bCs/>
                <w:sz w:val="20"/>
              </w:rPr>
              <w:t>:</w:t>
            </w:r>
            <w:r w:rsidR="00986A22">
              <w:rPr>
                <w:b/>
                <w:bCs/>
                <w:sz w:val="20"/>
              </w:rPr>
              <w:t xml:space="preserve"> Freie Stadt auswählen</w:t>
            </w:r>
          </w:p>
          <w:p w14:paraId="25AEDDE0" w14:textId="24A4D160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="00DC2285">
              <w:rPr>
                <w:b/>
                <w:bCs/>
                <w:sz w:val="20"/>
              </w:rPr>
              <w:t xml:space="preserve"> Linie anzeigen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4082A9CD" w14:textId="19DAF95F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C07EA8">
              <w:rPr>
                <w:b/>
                <w:bCs/>
                <w:sz w:val="20"/>
              </w:rPr>
              <w:t>03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6566C9">
              <w:rPr>
                <w:b/>
                <w:bCs/>
                <w:sz w:val="20"/>
              </w:rPr>
              <w:t xml:space="preserve">Stadt wurde </w:t>
            </w:r>
            <w:r w:rsidR="00B20FC9">
              <w:rPr>
                <w:b/>
                <w:bCs/>
                <w:sz w:val="20"/>
              </w:rPr>
              <w:t>schon</w:t>
            </w:r>
            <w:r w:rsidR="006566C9">
              <w:rPr>
                <w:b/>
                <w:bCs/>
                <w:sz w:val="20"/>
              </w:rPr>
              <w:t xml:space="preserve"> ausgewählt.</w:t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5E845F9A" w:rsidR="007E1ABF" w:rsidRPr="007E1ABF" w:rsidRDefault="003608FA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User klickt freie Stadt an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64373156" w:rsidR="007E1ABF" w:rsidRPr="007E1ABF" w:rsidRDefault="0024628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Stadt wird ausgewählt</w:t>
            </w:r>
          </w:p>
        </w:tc>
        <w:tc>
          <w:tcPr>
            <w:tcW w:w="1167" w:type="pct"/>
          </w:tcPr>
          <w:p w14:paraId="3F7B6DC1" w14:textId="546CDC33" w:rsidR="007E1ABF" w:rsidRPr="007E1ABF" w:rsidRDefault="0024628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Stadt wird als Startpunkt gesetzt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5F6A67BF" w:rsidR="007E1ABF" w:rsidRPr="007E1ABF" w:rsidRDefault="003608FA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 xml:space="preserve">User zieht Maus </w:t>
            </w:r>
            <w:r w:rsidR="0016630F">
              <w:rPr>
                <w:sz w:val="20"/>
              </w:rPr>
              <w:t>zu anderer freier Stadt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415F2D12" w:rsidR="007E1ABF" w:rsidRPr="007E1ABF" w:rsidRDefault="00714E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von Startpunkt zu Mauszeiger</w:t>
            </w:r>
          </w:p>
        </w:tc>
        <w:tc>
          <w:tcPr>
            <w:tcW w:w="1167" w:type="pct"/>
          </w:tcPr>
          <w:p w14:paraId="5193D5FB" w14:textId="29803DFE" w:rsidR="007E1ABF" w:rsidRPr="007E1ABF" w:rsidRDefault="00714E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anzeigen von Startpunkt zu Mauszeiger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2092CA3F" w:rsidR="007E1ABF" w:rsidRPr="007E1ABF" w:rsidRDefault="0016630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User lässt Maustaste über freier Stadt los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35EA1B59" w:rsidR="007E1ABF" w:rsidRPr="007E1ABF" w:rsidRDefault="00714E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Startpunkt wird mit freier Stadt via Linie verbunden</w:t>
            </w:r>
          </w:p>
        </w:tc>
        <w:tc>
          <w:tcPr>
            <w:tcW w:w="1167" w:type="pct"/>
          </w:tcPr>
          <w:p w14:paraId="11E39A79" w14:textId="2828EC93" w:rsidR="007E1ABF" w:rsidRPr="007E1ABF" w:rsidRDefault="00714E70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zwischen Startpunkt und freier Stadt anzeigen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724365B9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574E4F41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2EFE6CE" w14:textId="6F562820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2766B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153B49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1492EE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F98102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7AFAA2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91EEC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2110DB9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4515F7">
              <w:rPr>
                <w:bCs/>
                <w:sz w:val="20"/>
              </w:rPr>
              <w:t>Line zwischen den beiden Städten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5B8CA71B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4515F7">
              <w:rPr>
                <w:bCs/>
                <w:sz w:val="20"/>
              </w:rPr>
              <w:t>Zwei Städte wurden verbunden</w:t>
            </w:r>
          </w:p>
        </w:tc>
      </w:tr>
    </w:tbl>
    <w:p w14:paraId="3434DD7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5F4FCAF9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4515F7">
              <w:rPr>
                <w:b/>
                <w:bCs/>
                <w:sz w:val="20"/>
              </w:rPr>
              <w:t>Scoreboard updaten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0732CCE3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4515F7">
              <w:rPr>
                <w:b/>
                <w:bCs/>
                <w:sz w:val="20"/>
              </w:rPr>
              <w:t>Scoreboard updaten</w:t>
            </w:r>
            <w:r w:rsidR="004515F7" w:rsidRPr="00383C23">
              <w:rPr>
                <w:b/>
                <w:bCs/>
                <w:sz w:val="20"/>
                <w:lang w:val="en-US"/>
              </w:rPr>
              <w:t xml:space="preserve"> 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4515F7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5DC34752" w:rsidR="004515F7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User</w:t>
            </w:r>
            <w:r>
              <w:rPr>
                <w:b/>
                <w:bCs/>
                <w:sz w:val="20"/>
              </w:rPr>
              <w:br/>
              <w:t xml:space="preserve">Precondition: Spieler verbindet Stadt </w:t>
            </w:r>
          </w:p>
          <w:p w14:paraId="20B6DB7C" w14:textId="7C05B7F6" w:rsidR="004515F7" w:rsidRPr="00226C1D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Scoreboard wird akutalisiert</w:t>
            </w:r>
          </w:p>
        </w:tc>
        <w:tc>
          <w:tcPr>
            <w:tcW w:w="3934" w:type="pct"/>
            <w:gridSpan w:val="4"/>
          </w:tcPr>
          <w:p w14:paraId="220EF635" w14:textId="1EF37948" w:rsidR="004515F7" w:rsidRPr="003713D4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0</w:t>
            </w:r>
            <w:r>
              <w:rPr>
                <w:b/>
                <w:bCs/>
                <w:sz w:val="20"/>
              </w:rPr>
              <w:t>4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DC77FF">
              <w:rPr>
                <w:b/>
                <w:bCs/>
                <w:sz w:val="20"/>
              </w:rPr>
              <w:t>Strecke wurde gelöscht</w:t>
            </w:r>
          </w:p>
        </w:tc>
      </w:tr>
      <w:tr w:rsidR="004515F7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4515F7" w:rsidRPr="007E1ABF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4515F7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0B490E8A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Spieler verbindet zwei Städte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767FE04F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Städte werden verbunden</w:t>
            </w:r>
          </w:p>
        </w:tc>
        <w:tc>
          <w:tcPr>
            <w:tcW w:w="1167" w:type="pct"/>
          </w:tcPr>
          <w:p w14:paraId="054A1F57" w14:textId="6C2D970C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zwischen den beiden Städten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19CB4CDC" w:rsidR="004515F7" w:rsidRPr="007E1ABF" w:rsidRDefault="004515F7" w:rsidP="004515F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Scoreboard wird aktualisiert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65649233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Städte wurden verbunden</w:t>
            </w:r>
          </w:p>
        </w:tc>
        <w:tc>
          <w:tcPr>
            <w:tcW w:w="1167" w:type="pct"/>
          </w:tcPr>
          <w:p w14:paraId="695BEB34" w14:textId="57A4FBA1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Scoreboard wird um Länge der Strecke erhöht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1DAAB9E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5FF7E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1737E0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8F6E5AC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2D5C3D5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DC6C61B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0C33668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A98577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771FDD3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B234818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3917C4A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F59E5DD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6D45E53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7500A2E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F2053E" w14:textId="77777777" w:rsidR="004515F7" w:rsidRDefault="004515F7" w:rsidP="004515F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1BFE315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9776203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F7EE92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9883CF0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A96C497" w14:textId="77777777" w:rsidR="004515F7" w:rsidRPr="007E1ABF" w:rsidRDefault="004515F7" w:rsidP="004515F7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0B562105" w:rsidR="004515F7" w:rsidRPr="00D526CE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 w:rsidRPr="00D526CE">
              <w:rPr>
                <w:b/>
                <w:bCs/>
                <w:sz w:val="20"/>
              </w:rPr>
              <w:t>Postcondition:</w:t>
            </w:r>
            <w:r w:rsidRPr="00D526CE">
              <w:rPr>
                <w:bCs/>
                <w:sz w:val="20"/>
              </w:rPr>
              <w:t xml:space="preserve"> </w:t>
            </w:r>
            <w:r w:rsidR="00D526CE" w:rsidRPr="00D526CE">
              <w:rPr>
                <w:bCs/>
                <w:sz w:val="20"/>
              </w:rPr>
              <w:t>Scoreboard wurde um Strecke erh</w:t>
            </w:r>
            <w:r w:rsidR="00D526CE">
              <w:rPr>
                <w:bCs/>
                <w:sz w:val="20"/>
              </w:rPr>
              <w:t>öht</w:t>
            </w:r>
            <w:r w:rsidRPr="00D526CE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63F62FDF" w14:textId="0B3D5115" w:rsidR="004515F7" w:rsidRPr="003C5C08" w:rsidRDefault="004515F7" w:rsidP="004515F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D526CE" w:rsidRPr="00D526CE">
              <w:rPr>
                <w:bCs/>
                <w:sz w:val="20"/>
              </w:rPr>
              <w:t>Scoreboard wurde um Strecke erh</w:t>
            </w:r>
            <w:r w:rsidR="00D526CE">
              <w:rPr>
                <w:bCs/>
                <w:sz w:val="20"/>
              </w:rPr>
              <w:t>öht</w:t>
            </w:r>
          </w:p>
        </w:tc>
      </w:tr>
    </w:tbl>
    <w:p w14:paraId="290EE0FA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45E55306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DC77FF">
              <w:rPr>
                <w:b/>
                <w:bCs/>
                <w:sz w:val="20"/>
              </w:rPr>
              <w:t>Strecke löschen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2CF2AB5A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 w:rsidR="00DC77FF">
              <w:rPr>
                <w:b/>
                <w:bCs/>
                <w:sz w:val="20"/>
              </w:rPr>
              <w:t xml:space="preserve">Strecke löschen 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25924646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DC77FF">
              <w:rPr>
                <w:bCs/>
                <w:sz w:val="20"/>
              </w:rPr>
              <w:t>User</w:t>
            </w:r>
            <w:r w:rsidR="007E1ABF">
              <w:rPr>
                <w:b/>
                <w:bCs/>
                <w:sz w:val="20"/>
              </w:rPr>
              <w:br/>
              <w:t xml:space="preserve">Precondition: </w:t>
            </w:r>
            <w:r w:rsidR="00DC77FF">
              <w:rPr>
                <w:b/>
                <w:bCs/>
                <w:sz w:val="20"/>
              </w:rPr>
              <w:t>Schon verbundene Städte</w:t>
            </w:r>
          </w:p>
          <w:p w14:paraId="2A5A2116" w14:textId="5EB0BF68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DC77FF">
              <w:rPr>
                <w:bCs/>
                <w:sz w:val="20"/>
              </w:rPr>
              <w:t>Linie wird gelöscht</w:t>
            </w:r>
          </w:p>
        </w:tc>
        <w:tc>
          <w:tcPr>
            <w:tcW w:w="3934" w:type="pct"/>
            <w:gridSpan w:val="4"/>
          </w:tcPr>
          <w:p w14:paraId="5EB40169" w14:textId="3DB292F6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>Trace</w:t>
            </w:r>
            <w:r w:rsidR="00DC77FF">
              <w:rPr>
                <w:b/>
                <w:bCs/>
                <w:sz w:val="20"/>
              </w:rPr>
              <w:t xml:space="preserve"> 05: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DC77FF">
              <w:rPr>
                <w:b/>
                <w:bCs/>
                <w:sz w:val="20"/>
              </w:rPr>
              <w:t>Wenn noch keine Linie zwischen ausgewählter Stadt ist</w:t>
            </w:r>
            <w:r w:rsidR="00B07DEE">
              <w:rPr>
                <w:b/>
                <w:bCs/>
                <w:sz w:val="20"/>
              </w:rPr>
              <w:t>.</w:t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lastRenderedPageBreak/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4288AE9B" w:rsidR="007E1ABF" w:rsidRPr="007E1ABF" w:rsidRDefault="00DC77F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Punkt einer Teilstrecke anklicken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7E86543F" w:rsidR="007E1ABF" w:rsidRPr="007E1ABF" w:rsidRDefault="00DC77F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Punkt einer Teilstrecke anklicken</w:t>
            </w:r>
          </w:p>
        </w:tc>
        <w:tc>
          <w:tcPr>
            <w:tcW w:w="1167" w:type="pct"/>
          </w:tcPr>
          <w:p w14:paraId="0A8C8DEF" w14:textId="42BCA8F0" w:rsidR="007E1ABF" w:rsidRPr="007E1ABF" w:rsidRDefault="00DC77F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Linie wird gelöscht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02B537C4" w:rsidR="007E1ABF" w:rsidRPr="007E1ABF" w:rsidRDefault="00DC77FF" w:rsidP="00B90267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Scorboard updaten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7CD157B8" w:rsidR="007E1ABF" w:rsidRPr="007E1ABF" w:rsidRDefault="00F325A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Strecke löschen</w:t>
            </w:r>
          </w:p>
        </w:tc>
        <w:tc>
          <w:tcPr>
            <w:tcW w:w="1167" w:type="pct"/>
          </w:tcPr>
          <w:p w14:paraId="709BBA06" w14:textId="0FF558C5" w:rsidR="007E1ABF" w:rsidRPr="007E1ABF" w:rsidRDefault="00F325A3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Scoreboard wird um </w:t>
            </w:r>
            <w:r w:rsidR="005156F0">
              <w:rPr>
                <w:bCs/>
                <w:sz w:val="20"/>
              </w:rPr>
              <w:t>Länge</w:t>
            </w:r>
            <w:r>
              <w:rPr>
                <w:bCs/>
                <w:sz w:val="20"/>
              </w:rPr>
              <w:t xml:space="preserve"> der Strecke verringert.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610B1B3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9E9DE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1C229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56726B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144EEA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C8380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BE5FC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192C2A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21FB90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0A86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CE9169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1378D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70EAF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9822A0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897D7C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4178E6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C7E4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8E2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2C13D9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A6564D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EDB27E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43D28D0" w14:textId="07C1A146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7B5E33">
              <w:rPr>
                <w:bCs/>
                <w:sz w:val="20"/>
              </w:rPr>
              <w:t>Linie wurde gelöscht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3953664A" w14:textId="1F72296C" w:rsidR="004515F7" w:rsidRPr="00E26793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E26793">
              <w:rPr>
                <w:b/>
                <w:bCs/>
                <w:sz w:val="20"/>
              </w:rPr>
              <w:t>Linie wurde gelöscht</w:t>
            </w:r>
          </w:p>
        </w:tc>
      </w:tr>
    </w:tbl>
    <w:p w14:paraId="555C4448" w14:textId="77777777" w:rsidR="00C40362" w:rsidRDefault="00C40362">
      <w:pPr>
        <w:spacing w:before="0" w:after="0"/>
      </w:pPr>
      <w:bookmarkStart w:id="11" w:name="_Toc2765417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4515F7" w:rsidRPr="00F20189" w14:paraId="687B5344" w14:textId="77777777" w:rsidTr="00C21960">
        <w:tc>
          <w:tcPr>
            <w:tcW w:w="1066" w:type="pct"/>
            <w:gridSpan w:val="2"/>
            <w:shd w:val="clear" w:color="auto" w:fill="D6E3BC" w:themeFill="accent3" w:themeFillTint="66"/>
          </w:tcPr>
          <w:p w14:paraId="4FB46435" w14:textId="77777777" w:rsidR="004515F7" w:rsidRPr="003C5C08" w:rsidRDefault="004515F7" w:rsidP="00C21960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Use-Case</w:t>
            </w:r>
          </w:p>
        </w:tc>
        <w:tc>
          <w:tcPr>
            <w:tcW w:w="3934" w:type="pct"/>
            <w:gridSpan w:val="4"/>
          </w:tcPr>
          <w:p w14:paraId="56752E3A" w14:textId="77777777" w:rsidR="004515F7" w:rsidRPr="003C5C08" w:rsidRDefault="004515F7" w:rsidP="00C21960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4515F7" w:rsidRPr="00B05B16" w14:paraId="3F5F49D4" w14:textId="77777777" w:rsidTr="00C21960">
        <w:tc>
          <w:tcPr>
            <w:tcW w:w="1066" w:type="pct"/>
            <w:gridSpan w:val="2"/>
            <w:shd w:val="clear" w:color="auto" w:fill="D6E3BC" w:themeFill="accent3" w:themeFillTint="66"/>
          </w:tcPr>
          <w:p w14:paraId="5E363CA1" w14:textId="0ABE89D3" w:rsidR="004515F7" w:rsidRPr="003C5C08" w:rsidRDefault="004515F7" w:rsidP="00C21960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504287">
              <w:rPr>
                <w:b/>
                <w:bCs/>
                <w:sz w:val="20"/>
              </w:rPr>
              <w:t>Strecke zurücksetzen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C0E007" w14:textId="06F213EC" w:rsidR="004515F7" w:rsidRPr="00383C23" w:rsidRDefault="004515F7" w:rsidP="00C21960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504287">
              <w:rPr>
                <w:b/>
                <w:bCs/>
                <w:sz w:val="20"/>
                <w:lang w:val="en-US"/>
              </w:rPr>
              <w:t xml:space="preserve">“Strecke zurücksetzen </w:t>
            </w:r>
            <w:r w:rsidRPr="00383C23">
              <w:rPr>
                <w:b/>
                <w:bCs/>
                <w:sz w:val="20"/>
                <w:lang w:val="en-US"/>
              </w:rPr>
              <w:t>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4515F7" w:rsidRPr="003713D4" w14:paraId="1094E5AF" w14:textId="77777777" w:rsidTr="00C21960">
        <w:tc>
          <w:tcPr>
            <w:tcW w:w="1066" w:type="pct"/>
            <w:gridSpan w:val="2"/>
            <w:shd w:val="clear" w:color="auto" w:fill="D6E3BC" w:themeFill="accent3" w:themeFillTint="66"/>
          </w:tcPr>
          <w:p w14:paraId="45A02953" w14:textId="456B228D" w:rsidR="004515F7" w:rsidRDefault="004515F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Akteure:</w:t>
            </w:r>
            <w:r w:rsidRPr="00C40362">
              <w:rPr>
                <w:bCs/>
                <w:sz w:val="20"/>
              </w:rPr>
              <w:t xml:space="preserve"> </w:t>
            </w:r>
            <w:r w:rsidR="00504287">
              <w:rPr>
                <w:bCs/>
                <w:sz w:val="20"/>
              </w:rPr>
              <w:t>User</w:t>
            </w:r>
            <w:r>
              <w:rPr>
                <w:b/>
                <w:bCs/>
                <w:sz w:val="20"/>
              </w:rPr>
              <w:br/>
              <w:t>Precondition:</w:t>
            </w:r>
            <w:r w:rsidR="00504287">
              <w:rPr>
                <w:b/>
                <w:bCs/>
                <w:sz w:val="20"/>
              </w:rPr>
              <w:t xml:space="preserve"> Spiel gestartet</w:t>
            </w:r>
            <w:r>
              <w:rPr>
                <w:b/>
                <w:bCs/>
                <w:sz w:val="20"/>
              </w:rPr>
              <w:t xml:space="preserve"> </w:t>
            </w:r>
          </w:p>
          <w:p w14:paraId="2C5E30CB" w14:textId="2E31F9CF" w:rsidR="004515F7" w:rsidRPr="00226C1D" w:rsidRDefault="004515F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  <w:r w:rsidR="00504287">
              <w:rPr>
                <w:bCs/>
                <w:sz w:val="20"/>
              </w:rPr>
              <w:t>User drückt auf Undo Knopf</w:t>
            </w:r>
          </w:p>
        </w:tc>
        <w:tc>
          <w:tcPr>
            <w:tcW w:w="3934" w:type="pct"/>
            <w:gridSpan w:val="4"/>
          </w:tcPr>
          <w:p w14:paraId="348294D8" w14:textId="11214D92" w:rsidR="004515F7" w:rsidRPr="003713D4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504287">
              <w:rPr>
                <w:b/>
                <w:bCs/>
                <w:sz w:val="20"/>
              </w:rPr>
              <w:t>06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  <w:r w:rsidR="00504287">
              <w:rPr>
                <w:b/>
                <w:bCs/>
                <w:sz w:val="20"/>
              </w:rPr>
              <w:t>Keine Ausnahmen für diesen Testfall</w:t>
            </w:r>
          </w:p>
        </w:tc>
      </w:tr>
      <w:tr w:rsidR="004515F7" w:rsidRPr="007E1ABF" w14:paraId="7207421B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B3C1B6E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BF50EED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34A43E8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631C02C1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Erw.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44A2A065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DF02D51" w14:textId="77777777" w:rsidR="004515F7" w:rsidRPr="007E1ABF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4515F7" w:rsidRPr="007E1ABF" w14:paraId="671C8B51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B80032B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90637C1" w14:textId="0EC506DB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User drückt auf undo Knopf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E95A442" w14:textId="59C5E49A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Auf undo Knopf drücken</w:t>
            </w:r>
          </w:p>
        </w:tc>
        <w:tc>
          <w:tcPr>
            <w:tcW w:w="1167" w:type="pct"/>
          </w:tcPr>
          <w:p w14:paraId="6DCB33D8" w14:textId="5A073B56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Alle Strecken wurden gelöscht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790C454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7C8A2DA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45717602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D1981A9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66900510" w14:textId="6AA615C5" w:rsidR="004515F7" w:rsidRPr="007E1ABF" w:rsidRDefault="00504287" w:rsidP="00C21960">
            <w:p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Scoreboard updaten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E1F1A65" w14:textId="42902A4A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Auf undo Knopf drücken</w:t>
            </w:r>
          </w:p>
        </w:tc>
        <w:tc>
          <w:tcPr>
            <w:tcW w:w="1167" w:type="pct"/>
          </w:tcPr>
          <w:p w14:paraId="4A445787" w14:textId="780A57FF" w:rsidR="004515F7" w:rsidRPr="007E1ABF" w:rsidRDefault="0050428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Scoreboard wird auf </w:t>
            </w:r>
            <w:r w:rsidR="005156F0">
              <w:rPr>
                <w:bCs/>
                <w:sz w:val="20"/>
              </w:rPr>
              <w:t>null</w:t>
            </w:r>
            <w:r>
              <w:rPr>
                <w:bCs/>
                <w:sz w:val="20"/>
              </w:rPr>
              <w:t xml:space="preserve"> zurückgesetzt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ADEB0C8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C30C13A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1DCBFBBC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CC8FD73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5AFECA2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915E41C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7DCD72C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0E377407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06AD723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4D7108F7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585209C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F40C053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21F026D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AACD401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34E2459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7D55028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7E1ABF" w14:paraId="75EE2034" w14:textId="77777777" w:rsidTr="00C219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71BE15" w14:textId="77777777" w:rsidR="004515F7" w:rsidRDefault="004515F7" w:rsidP="00C21960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A95D0A5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0721972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446D32D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1C2037FF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B10FE07" w14:textId="77777777" w:rsidR="004515F7" w:rsidRPr="007E1ABF" w:rsidRDefault="004515F7" w:rsidP="00C21960">
            <w:pPr>
              <w:spacing w:before="40" w:after="40"/>
              <w:rPr>
                <w:bCs/>
                <w:sz w:val="20"/>
              </w:rPr>
            </w:pPr>
          </w:p>
        </w:tc>
      </w:tr>
      <w:tr w:rsidR="004515F7" w:rsidRPr="00F20189" w14:paraId="0B573081" w14:textId="77777777" w:rsidTr="00C21960">
        <w:tc>
          <w:tcPr>
            <w:tcW w:w="1066" w:type="pct"/>
            <w:gridSpan w:val="2"/>
            <w:shd w:val="clear" w:color="auto" w:fill="D6E3BC" w:themeFill="accent3" w:themeFillTint="66"/>
          </w:tcPr>
          <w:p w14:paraId="4B56624A" w14:textId="771BF22B" w:rsidR="004515F7" w:rsidRPr="003C5C08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  <w:r w:rsidR="00504287">
              <w:rPr>
                <w:b/>
                <w:bCs/>
                <w:sz w:val="20"/>
              </w:rPr>
              <w:t>Spiel beginnt von neuem</w:t>
            </w:r>
          </w:p>
        </w:tc>
        <w:tc>
          <w:tcPr>
            <w:tcW w:w="3934" w:type="pct"/>
            <w:gridSpan w:val="4"/>
          </w:tcPr>
          <w:p w14:paraId="4C0588A0" w14:textId="5001460E" w:rsidR="004515F7" w:rsidRPr="003C5C08" w:rsidRDefault="004515F7" w:rsidP="00C21960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Postcondition:</w:t>
            </w:r>
            <w:r w:rsidRPr="00C40362">
              <w:rPr>
                <w:bCs/>
                <w:sz w:val="20"/>
              </w:rPr>
              <w:t xml:space="preserve"> </w:t>
            </w:r>
            <w:r w:rsidR="00504287">
              <w:rPr>
                <w:bCs/>
                <w:sz w:val="20"/>
              </w:rPr>
              <w:t>Alle Verbindungen gelöscht und Score auf null</w:t>
            </w:r>
          </w:p>
        </w:tc>
      </w:tr>
    </w:tbl>
    <w:p w14:paraId="37958A1B" w14:textId="69C5690F" w:rsidR="004515F7" w:rsidRDefault="004515F7">
      <w:pPr>
        <w:spacing w:before="0" w:after="0"/>
        <w:sectPr w:rsidR="004515F7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1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Heading1"/>
      </w:pPr>
      <w:bookmarkStart w:id="12" w:name="_Toc441971812"/>
      <w:bookmarkStart w:id="13" w:name="_Toc276541767"/>
      <w:r w:rsidRPr="00F20189">
        <w:t>Sign-Off</w:t>
      </w:r>
      <w:bookmarkEnd w:id="12"/>
      <w:bookmarkEnd w:id="13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77777777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>Nein ( )</w:t>
            </w:r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13"/>
      <w:footerReference w:type="default" r:id="rId14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EE0C" w14:textId="77777777" w:rsidR="000C7442" w:rsidRDefault="000C7442">
      <w:r>
        <w:separator/>
      </w:r>
    </w:p>
  </w:endnote>
  <w:endnote w:type="continuationSeparator" w:id="0">
    <w:p w14:paraId="3937388F" w14:textId="77777777" w:rsidR="000C7442" w:rsidRDefault="000C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ooter"/>
      <w:rPr>
        <w:rStyle w:val="PageNumber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7E1ABF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7E1ABF">
      <w:rPr>
        <w:rStyle w:val="PageNumber"/>
        <w:noProof/>
        <w:sz w:val="16"/>
        <w:szCs w:val="16"/>
      </w:rPr>
      <w:t>5</w:t>
    </w:r>
    <w:r w:rsidRPr="00993ED8">
      <w:rPr>
        <w:rStyle w:val="PageNumber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B2BA" w14:textId="77777777" w:rsidR="00071867" w:rsidRPr="00993ED8" w:rsidRDefault="00071867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PAGE </w:instrText>
    </w:r>
    <w:r w:rsidRPr="00993ED8">
      <w:rPr>
        <w:rStyle w:val="PageNumber"/>
        <w:sz w:val="16"/>
        <w:szCs w:val="16"/>
      </w:rPr>
      <w:fldChar w:fldCharType="separate"/>
    </w:r>
    <w:r w:rsidR="003440F5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  <w:r w:rsidRPr="00993ED8">
      <w:rPr>
        <w:rStyle w:val="PageNumber"/>
        <w:sz w:val="16"/>
        <w:szCs w:val="16"/>
      </w:rPr>
      <w:t xml:space="preserve"> von </w:t>
    </w:r>
    <w:r w:rsidRPr="00993ED8">
      <w:rPr>
        <w:rStyle w:val="PageNumber"/>
        <w:sz w:val="16"/>
        <w:szCs w:val="16"/>
      </w:rPr>
      <w:fldChar w:fldCharType="begin"/>
    </w:r>
    <w:r w:rsidRPr="00993ED8">
      <w:rPr>
        <w:rStyle w:val="PageNumber"/>
        <w:sz w:val="16"/>
        <w:szCs w:val="16"/>
      </w:rPr>
      <w:instrText xml:space="preserve"> NUMPAGES </w:instrText>
    </w:r>
    <w:r w:rsidRPr="00993ED8">
      <w:rPr>
        <w:rStyle w:val="PageNumber"/>
        <w:sz w:val="16"/>
        <w:szCs w:val="16"/>
      </w:rPr>
      <w:fldChar w:fldCharType="separate"/>
    </w:r>
    <w:r w:rsidR="003440F5">
      <w:rPr>
        <w:rStyle w:val="PageNumber"/>
        <w:noProof/>
        <w:sz w:val="16"/>
        <w:szCs w:val="16"/>
      </w:rPr>
      <w:t>3</w:t>
    </w:r>
    <w:r w:rsidRPr="00993ED8">
      <w:rPr>
        <w:rStyle w:val="PageNumber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71EE" w14:textId="77777777" w:rsidR="000C7442" w:rsidRDefault="000C7442">
      <w:r>
        <w:separator/>
      </w:r>
    </w:p>
  </w:footnote>
  <w:footnote w:type="continuationSeparator" w:id="0">
    <w:p w14:paraId="0743131B" w14:textId="77777777" w:rsidR="000C7442" w:rsidRDefault="000C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ED4B22D" w:rsidR="00110EBF" w:rsidRPr="002844A4" w:rsidRDefault="00110EBF" w:rsidP="00110EBF">
    <w:pPr>
      <w:pStyle w:val="Header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C357" w14:textId="77777777" w:rsidR="00071867" w:rsidRPr="002844A4" w:rsidRDefault="00071867" w:rsidP="0023049B">
    <w:pPr>
      <w:pStyle w:val="Header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LB2 Meilenstein B2 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0149920">
    <w:abstractNumId w:val="3"/>
  </w:num>
  <w:num w:numId="2" w16cid:durableId="1774015018">
    <w:abstractNumId w:val="20"/>
  </w:num>
  <w:num w:numId="3" w16cid:durableId="751004610">
    <w:abstractNumId w:val="9"/>
  </w:num>
  <w:num w:numId="4" w16cid:durableId="1406106360">
    <w:abstractNumId w:val="18"/>
  </w:num>
  <w:num w:numId="5" w16cid:durableId="1636443190">
    <w:abstractNumId w:val="18"/>
  </w:num>
  <w:num w:numId="6" w16cid:durableId="1552107406">
    <w:abstractNumId w:val="13"/>
  </w:num>
  <w:num w:numId="7" w16cid:durableId="982588147">
    <w:abstractNumId w:val="5"/>
  </w:num>
  <w:num w:numId="8" w16cid:durableId="1601717973">
    <w:abstractNumId w:val="12"/>
  </w:num>
  <w:num w:numId="9" w16cid:durableId="1100565100">
    <w:abstractNumId w:val="10"/>
  </w:num>
  <w:num w:numId="10" w16cid:durableId="674302753">
    <w:abstractNumId w:val="8"/>
  </w:num>
  <w:num w:numId="11" w16cid:durableId="870994660">
    <w:abstractNumId w:val="0"/>
  </w:num>
  <w:num w:numId="12" w16cid:durableId="590890920">
    <w:abstractNumId w:val="14"/>
  </w:num>
  <w:num w:numId="13" w16cid:durableId="2061634750">
    <w:abstractNumId w:val="7"/>
  </w:num>
  <w:num w:numId="14" w16cid:durableId="1336690834">
    <w:abstractNumId w:val="15"/>
  </w:num>
  <w:num w:numId="15" w16cid:durableId="2145004208">
    <w:abstractNumId w:val="4"/>
  </w:num>
  <w:num w:numId="16" w16cid:durableId="241642132">
    <w:abstractNumId w:val="11"/>
  </w:num>
  <w:num w:numId="17" w16cid:durableId="380907246">
    <w:abstractNumId w:val="2"/>
  </w:num>
  <w:num w:numId="18" w16cid:durableId="2043167747">
    <w:abstractNumId w:val="1"/>
  </w:num>
  <w:num w:numId="19" w16cid:durableId="18161464">
    <w:abstractNumId w:val="19"/>
  </w:num>
  <w:num w:numId="20" w16cid:durableId="163054376">
    <w:abstractNumId w:val="6"/>
  </w:num>
  <w:num w:numId="21" w16cid:durableId="1053583912">
    <w:abstractNumId w:val="17"/>
  </w:num>
  <w:num w:numId="22" w16cid:durableId="16720228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0DE0"/>
    <w:rsid w:val="00056B93"/>
    <w:rsid w:val="00070BF1"/>
    <w:rsid w:val="00071867"/>
    <w:rsid w:val="00071946"/>
    <w:rsid w:val="000A6F13"/>
    <w:rsid w:val="000A7E6B"/>
    <w:rsid w:val="000C7442"/>
    <w:rsid w:val="000F092A"/>
    <w:rsid w:val="000F0FC0"/>
    <w:rsid w:val="000F11A3"/>
    <w:rsid w:val="000F4CC7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6630F"/>
    <w:rsid w:val="001726E7"/>
    <w:rsid w:val="0018554E"/>
    <w:rsid w:val="00191B2E"/>
    <w:rsid w:val="00195488"/>
    <w:rsid w:val="001A1C07"/>
    <w:rsid w:val="001B632C"/>
    <w:rsid w:val="001E1F0B"/>
    <w:rsid w:val="00216983"/>
    <w:rsid w:val="00217F1E"/>
    <w:rsid w:val="00225719"/>
    <w:rsid w:val="00226C1D"/>
    <w:rsid w:val="0023049B"/>
    <w:rsid w:val="00231595"/>
    <w:rsid w:val="0023431F"/>
    <w:rsid w:val="00235101"/>
    <w:rsid w:val="00246280"/>
    <w:rsid w:val="00247D2E"/>
    <w:rsid w:val="002506B9"/>
    <w:rsid w:val="00266422"/>
    <w:rsid w:val="00277C4C"/>
    <w:rsid w:val="00285179"/>
    <w:rsid w:val="00291973"/>
    <w:rsid w:val="00293EDF"/>
    <w:rsid w:val="00295CF0"/>
    <w:rsid w:val="002A17D0"/>
    <w:rsid w:val="002C55B7"/>
    <w:rsid w:val="002C7A9F"/>
    <w:rsid w:val="002D653B"/>
    <w:rsid w:val="002E3C78"/>
    <w:rsid w:val="002F4A80"/>
    <w:rsid w:val="00300DED"/>
    <w:rsid w:val="00313EE3"/>
    <w:rsid w:val="00337E19"/>
    <w:rsid w:val="003432D2"/>
    <w:rsid w:val="003440F5"/>
    <w:rsid w:val="003525B1"/>
    <w:rsid w:val="0035474E"/>
    <w:rsid w:val="00357632"/>
    <w:rsid w:val="003608FA"/>
    <w:rsid w:val="003713D4"/>
    <w:rsid w:val="00373A96"/>
    <w:rsid w:val="00377339"/>
    <w:rsid w:val="00383C23"/>
    <w:rsid w:val="00393715"/>
    <w:rsid w:val="003971C4"/>
    <w:rsid w:val="003A2DF5"/>
    <w:rsid w:val="003B55A3"/>
    <w:rsid w:val="003C175D"/>
    <w:rsid w:val="003C5C08"/>
    <w:rsid w:val="003D2A4A"/>
    <w:rsid w:val="003D4990"/>
    <w:rsid w:val="003F05B8"/>
    <w:rsid w:val="00410330"/>
    <w:rsid w:val="00445289"/>
    <w:rsid w:val="004479FE"/>
    <w:rsid w:val="00450A7A"/>
    <w:rsid w:val="004515F7"/>
    <w:rsid w:val="00460C06"/>
    <w:rsid w:val="00460D20"/>
    <w:rsid w:val="0046419C"/>
    <w:rsid w:val="004647CA"/>
    <w:rsid w:val="00464ECE"/>
    <w:rsid w:val="004742FC"/>
    <w:rsid w:val="00482832"/>
    <w:rsid w:val="00484606"/>
    <w:rsid w:val="004860D0"/>
    <w:rsid w:val="00496436"/>
    <w:rsid w:val="004A27A3"/>
    <w:rsid w:val="004A31E8"/>
    <w:rsid w:val="004B5C00"/>
    <w:rsid w:val="004D43BB"/>
    <w:rsid w:val="004E57A9"/>
    <w:rsid w:val="00502A8A"/>
    <w:rsid w:val="00504287"/>
    <w:rsid w:val="005156F0"/>
    <w:rsid w:val="005168FD"/>
    <w:rsid w:val="0053004C"/>
    <w:rsid w:val="00540174"/>
    <w:rsid w:val="005404F4"/>
    <w:rsid w:val="00543F17"/>
    <w:rsid w:val="005705D4"/>
    <w:rsid w:val="005820D8"/>
    <w:rsid w:val="005A3F2E"/>
    <w:rsid w:val="005C2076"/>
    <w:rsid w:val="005C5878"/>
    <w:rsid w:val="005D3D7A"/>
    <w:rsid w:val="005D768A"/>
    <w:rsid w:val="005F76E4"/>
    <w:rsid w:val="00606718"/>
    <w:rsid w:val="00611041"/>
    <w:rsid w:val="006340AC"/>
    <w:rsid w:val="0063564F"/>
    <w:rsid w:val="00650BA3"/>
    <w:rsid w:val="0065141A"/>
    <w:rsid w:val="006566C9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0D3E"/>
    <w:rsid w:val="006E14BA"/>
    <w:rsid w:val="006F3EE7"/>
    <w:rsid w:val="006F42B1"/>
    <w:rsid w:val="006F6222"/>
    <w:rsid w:val="00714E70"/>
    <w:rsid w:val="00725EA6"/>
    <w:rsid w:val="007276AC"/>
    <w:rsid w:val="00743ACC"/>
    <w:rsid w:val="00765D3D"/>
    <w:rsid w:val="007747CB"/>
    <w:rsid w:val="00785541"/>
    <w:rsid w:val="00793BCF"/>
    <w:rsid w:val="00794B33"/>
    <w:rsid w:val="007A5B7F"/>
    <w:rsid w:val="007B5E33"/>
    <w:rsid w:val="007B6FC0"/>
    <w:rsid w:val="007E1ABF"/>
    <w:rsid w:val="007F4533"/>
    <w:rsid w:val="008052A2"/>
    <w:rsid w:val="0081106B"/>
    <w:rsid w:val="00815D12"/>
    <w:rsid w:val="00825508"/>
    <w:rsid w:val="0083389E"/>
    <w:rsid w:val="00861849"/>
    <w:rsid w:val="008733A0"/>
    <w:rsid w:val="00877AA6"/>
    <w:rsid w:val="00881647"/>
    <w:rsid w:val="00887237"/>
    <w:rsid w:val="008A1A5C"/>
    <w:rsid w:val="008A5379"/>
    <w:rsid w:val="008C0040"/>
    <w:rsid w:val="008C1342"/>
    <w:rsid w:val="008C7A3C"/>
    <w:rsid w:val="008D5E55"/>
    <w:rsid w:val="008E5A27"/>
    <w:rsid w:val="009107B6"/>
    <w:rsid w:val="00912EC7"/>
    <w:rsid w:val="00930E85"/>
    <w:rsid w:val="009314B8"/>
    <w:rsid w:val="00936A3D"/>
    <w:rsid w:val="00950C07"/>
    <w:rsid w:val="00950D31"/>
    <w:rsid w:val="00966727"/>
    <w:rsid w:val="009714EF"/>
    <w:rsid w:val="009753C3"/>
    <w:rsid w:val="00976C8C"/>
    <w:rsid w:val="00986A22"/>
    <w:rsid w:val="0099382D"/>
    <w:rsid w:val="00993ED8"/>
    <w:rsid w:val="009A25DE"/>
    <w:rsid w:val="009A6932"/>
    <w:rsid w:val="009B32FB"/>
    <w:rsid w:val="009B4DF6"/>
    <w:rsid w:val="009D7305"/>
    <w:rsid w:val="00A01502"/>
    <w:rsid w:val="00A04E1D"/>
    <w:rsid w:val="00A17146"/>
    <w:rsid w:val="00A351E5"/>
    <w:rsid w:val="00A3621A"/>
    <w:rsid w:val="00A44D45"/>
    <w:rsid w:val="00A4718B"/>
    <w:rsid w:val="00A60B70"/>
    <w:rsid w:val="00A61488"/>
    <w:rsid w:val="00A6600F"/>
    <w:rsid w:val="00A66480"/>
    <w:rsid w:val="00A7073C"/>
    <w:rsid w:val="00A7265E"/>
    <w:rsid w:val="00A745CA"/>
    <w:rsid w:val="00A76B2F"/>
    <w:rsid w:val="00A856F6"/>
    <w:rsid w:val="00A94299"/>
    <w:rsid w:val="00A96D01"/>
    <w:rsid w:val="00A96F65"/>
    <w:rsid w:val="00A97A53"/>
    <w:rsid w:val="00AA1ADA"/>
    <w:rsid w:val="00AC2C1A"/>
    <w:rsid w:val="00AD3172"/>
    <w:rsid w:val="00AE758A"/>
    <w:rsid w:val="00AF2E40"/>
    <w:rsid w:val="00B0561D"/>
    <w:rsid w:val="00B05B16"/>
    <w:rsid w:val="00B07DEE"/>
    <w:rsid w:val="00B16DA3"/>
    <w:rsid w:val="00B20FC9"/>
    <w:rsid w:val="00B2181B"/>
    <w:rsid w:val="00B22A38"/>
    <w:rsid w:val="00B35160"/>
    <w:rsid w:val="00B604CF"/>
    <w:rsid w:val="00B902AC"/>
    <w:rsid w:val="00B943E8"/>
    <w:rsid w:val="00BA18D2"/>
    <w:rsid w:val="00BA25D9"/>
    <w:rsid w:val="00BB3D51"/>
    <w:rsid w:val="00BD0F71"/>
    <w:rsid w:val="00BD3661"/>
    <w:rsid w:val="00BD4FC7"/>
    <w:rsid w:val="00BD6493"/>
    <w:rsid w:val="00BD6939"/>
    <w:rsid w:val="00BE1C10"/>
    <w:rsid w:val="00BE4B91"/>
    <w:rsid w:val="00BE61F9"/>
    <w:rsid w:val="00BF313E"/>
    <w:rsid w:val="00C04851"/>
    <w:rsid w:val="00C06AF3"/>
    <w:rsid w:val="00C07EA8"/>
    <w:rsid w:val="00C14D20"/>
    <w:rsid w:val="00C40362"/>
    <w:rsid w:val="00C41A1E"/>
    <w:rsid w:val="00C55324"/>
    <w:rsid w:val="00C70401"/>
    <w:rsid w:val="00C8064D"/>
    <w:rsid w:val="00C847E0"/>
    <w:rsid w:val="00C855B7"/>
    <w:rsid w:val="00C87068"/>
    <w:rsid w:val="00C93114"/>
    <w:rsid w:val="00CA11E0"/>
    <w:rsid w:val="00CA3283"/>
    <w:rsid w:val="00CA401E"/>
    <w:rsid w:val="00CA5152"/>
    <w:rsid w:val="00CA7765"/>
    <w:rsid w:val="00CC3B72"/>
    <w:rsid w:val="00CC4B28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26CE"/>
    <w:rsid w:val="00D53286"/>
    <w:rsid w:val="00D546EF"/>
    <w:rsid w:val="00D6492F"/>
    <w:rsid w:val="00D706F5"/>
    <w:rsid w:val="00D76466"/>
    <w:rsid w:val="00DB66EC"/>
    <w:rsid w:val="00DC2285"/>
    <w:rsid w:val="00DC77FF"/>
    <w:rsid w:val="00DD11A1"/>
    <w:rsid w:val="00DE29AF"/>
    <w:rsid w:val="00DE5F0A"/>
    <w:rsid w:val="00DF6003"/>
    <w:rsid w:val="00E06091"/>
    <w:rsid w:val="00E1258D"/>
    <w:rsid w:val="00E139A2"/>
    <w:rsid w:val="00E16C65"/>
    <w:rsid w:val="00E2076E"/>
    <w:rsid w:val="00E26793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85716"/>
    <w:rsid w:val="00E91ED6"/>
    <w:rsid w:val="00EB6507"/>
    <w:rsid w:val="00EB7D5A"/>
    <w:rsid w:val="00EC0EDF"/>
    <w:rsid w:val="00ED2CA4"/>
    <w:rsid w:val="00ED6C46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25A3"/>
    <w:rsid w:val="00F36A08"/>
    <w:rsid w:val="00F409EF"/>
    <w:rsid w:val="00F419EC"/>
    <w:rsid w:val="00F5764E"/>
    <w:rsid w:val="00F75655"/>
    <w:rsid w:val="00FA4B77"/>
    <w:rsid w:val="00FB1A96"/>
    <w:rsid w:val="00FB3DC9"/>
    <w:rsid w:val="00FB4A22"/>
    <w:rsid w:val="00FB6C0D"/>
    <w:rsid w:val="00FC26F1"/>
    <w:rsid w:val="00FC35E3"/>
    <w:rsid w:val="00FD5180"/>
    <w:rsid w:val="00FE76B1"/>
    <w:rsid w:val="198967DA"/>
    <w:rsid w:val="48E77B22"/>
    <w:rsid w:val="49DDD6A2"/>
    <w:rsid w:val="63B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Strong">
    <w:name w:val="Strong"/>
    <w:basedOn w:val="DefaultParagraphFon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461E6-39B5-4364-9ED3-421297436796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customXml/itemProps2.xml><?xml version="1.0" encoding="utf-8"?>
<ds:datastoreItem xmlns:ds="http://schemas.openxmlformats.org/officeDocument/2006/customXml" ds:itemID="{99EF3164-BC25-482B-9635-D6FF0BC7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17F609-8462-4D6A-836D-7B3F1C29B0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DD6C84-A3A8-4ABB-BD9E-EA23861F93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6</Pages>
  <Words>785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Jan Schweizer</cp:lastModifiedBy>
  <cp:revision>71</cp:revision>
  <cp:lastPrinted>2017-12-20T20:52:00Z</cp:lastPrinted>
  <dcterms:created xsi:type="dcterms:W3CDTF">2017-12-20T20:49:00Z</dcterms:created>
  <dcterms:modified xsi:type="dcterms:W3CDTF">2023-01-12T22:38:00Z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  <property fmtid="{D5CDD505-2E9C-101B-9397-08002B2CF9AE}" pid="91" name="MediaServiceImageTags">
    <vt:lpwstr/>
  </property>
</Properties>
</file>